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3EA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76BD705" w14:textId="77777777" w:rsidR="002B4CFA" w:rsidRPr="002B4CFA" w:rsidRDefault="002B4CFA" w:rsidP="002B4CFA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2B4CFA">
        <w:rPr>
          <w:rFonts w:ascii="Helvetica" w:hAnsi="Helvetica" w:cs="Helvetica"/>
          <w:i/>
          <w:color w:val="000000"/>
        </w:rPr>
        <w:t>Kel Raphael</w:t>
      </w:r>
    </w:p>
    <w:p w14:paraId="1F2497BC" w14:textId="77777777" w:rsidR="002B4CFA" w:rsidRPr="002B4CFA" w:rsidRDefault="002B4CFA" w:rsidP="002B4CFA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2B4CFA">
        <w:rPr>
          <w:rFonts w:ascii="Helvetica" w:hAnsi="Helvetica" w:cs="Helvetica"/>
          <w:i/>
          <w:color w:val="000000"/>
        </w:rPr>
        <w:t>Graeson Tyree</w:t>
      </w:r>
    </w:p>
    <w:p w14:paraId="59DDD49F" w14:textId="77777777" w:rsidR="002B4CFA" w:rsidRPr="002B4CFA" w:rsidRDefault="002B4CFA" w:rsidP="002B4CFA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2B4CFA">
        <w:rPr>
          <w:rFonts w:ascii="Helvetica" w:hAnsi="Helvetica" w:cs="Helvetica"/>
          <w:i/>
          <w:color w:val="000000"/>
        </w:rPr>
        <w:t>Derek Yuen</w:t>
      </w:r>
    </w:p>
    <w:p w14:paraId="2E32C2FC" w14:textId="77777777" w:rsidR="002B4CFA" w:rsidRPr="002B4CFA" w:rsidRDefault="002B4CFA" w:rsidP="002B4CFA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2B4CFA">
        <w:rPr>
          <w:rFonts w:ascii="Helvetica" w:hAnsi="Helvetica" w:cs="Helvetica"/>
          <w:i/>
          <w:color w:val="000000"/>
        </w:rPr>
        <w:t>Rose Moonjelly</w:t>
      </w:r>
    </w:p>
    <w:p w14:paraId="6C6F149C" w14:textId="77777777" w:rsidR="002B4CFA" w:rsidRPr="002B4CFA" w:rsidRDefault="002B4CFA" w:rsidP="002B4CFA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2B4CFA">
        <w:rPr>
          <w:rFonts w:ascii="Helvetica" w:hAnsi="Helvetica" w:cs="Helvetica"/>
          <w:i/>
          <w:color w:val="000000"/>
        </w:rPr>
        <w:t>Wyatt Radican</w:t>
      </w:r>
    </w:p>
    <w:p w14:paraId="0F01972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D2EACF3" w14:textId="3393C1BC" w:rsidR="002B4CFA" w:rsidRDefault="002B4CFA" w:rsidP="002B4CF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Accomplishment – </w:t>
      </w:r>
      <w:r>
        <w:rPr>
          <w:rFonts w:ascii="Helvetica" w:hAnsi="Helvetica" w:cs="Helvetica"/>
          <w:i/>
          <w:color w:val="000000"/>
        </w:rPr>
        <w:t>Kel Raphael</w:t>
      </w:r>
    </w:p>
    <w:p w14:paraId="467C175F" w14:textId="738EFB65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the Tax Module</w:t>
      </w:r>
    </w:p>
    <w:p w14:paraId="22AD94F6" w14:textId="0CDCB624" w:rsidR="002B4CFA" w:rsidRDefault="002B4CFA" w:rsidP="002B4CF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Graeson Tyree</w:t>
      </w:r>
    </w:p>
    <w:p w14:paraId="0A443E0D" w14:textId="09F4E058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the Text Broker Module</w:t>
      </w:r>
    </w:p>
    <w:p w14:paraId="78385B0F" w14:textId="124F4373" w:rsidR="002B4CFA" w:rsidRDefault="002B4CFA" w:rsidP="002B4CF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Accomplishment – </w:t>
      </w:r>
      <w:r>
        <w:rPr>
          <w:rFonts w:ascii="Helvetica" w:hAnsi="Helvetica" w:cs="Helvetica"/>
          <w:i/>
          <w:color w:val="000000"/>
        </w:rPr>
        <w:t>Derek Yuen</w:t>
      </w:r>
    </w:p>
    <w:p w14:paraId="05DB3E17" w14:textId="59E4C3FE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the Error Module</w:t>
      </w:r>
    </w:p>
    <w:p w14:paraId="32A6D3CB" w14:textId="0DFB0B23" w:rsidR="002B4CFA" w:rsidRDefault="002B4CFA" w:rsidP="002B4CF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Rose Moonjelly</w:t>
      </w:r>
    </w:p>
    <w:p w14:paraId="1A0D280F" w14:textId="71BF4A4E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the Translate Module</w:t>
      </w:r>
    </w:p>
    <w:p w14:paraId="7055BB2E" w14:textId="72E6EC3E" w:rsidR="002B4CFA" w:rsidRDefault="002B4CFA" w:rsidP="002B4CF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Wyatt Radican</w:t>
      </w:r>
    </w:p>
    <w:p w14:paraId="2001FF03" w14:textId="3421718F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the Service Broker Module</w:t>
      </w:r>
    </w:p>
    <w:p w14:paraId="020E4582" w14:textId="71BE8190" w:rsidR="002B4CFA" w:rsidRDefault="002B4CFA" w:rsidP="002B4CF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Conducted Testing on the modules.</w:t>
      </w:r>
    </w:p>
    <w:p w14:paraId="19B13EB1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3FBEDE93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86D71D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2D1B5D3" w14:textId="27BBCE23" w:rsidR="008F4D0B" w:rsidRPr="003E01A8" w:rsidRDefault="003E01A8" w:rsidP="000761B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Complete and Upload to GitHub the Zip File of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5-2-2022</w:t>
      </w:r>
    </w:p>
    <w:p w14:paraId="6ADFEE67" w14:textId="07320F87" w:rsidR="003E01A8" w:rsidRPr="000761B3" w:rsidRDefault="003E01A8" w:rsidP="000761B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Complete Testing of the Project – 5-2-2022</w:t>
      </w:r>
    </w:p>
    <w:p w14:paraId="46D6B196" w14:textId="3567ADEC" w:rsidR="000761B3" w:rsidRDefault="000761B3" w:rsidP="000761B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6587F5D2" w14:textId="77777777" w:rsidR="000761B3" w:rsidRDefault="000761B3" w:rsidP="000761B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14:paraId="12390EC9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66EF120" w14:textId="770034B3" w:rsidR="008F4D0B" w:rsidRPr="000761B3" w:rsidRDefault="000761B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Had Several Issues regarding passing values to other modules. – RESOLVED</w:t>
      </w:r>
    </w:p>
    <w:p w14:paraId="3645D988" w14:textId="77777777" w:rsidR="000761B3" w:rsidRPr="00110679" w:rsidRDefault="000761B3" w:rsidP="001F3722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0761B3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BDEE" w14:textId="77777777" w:rsidR="00C40E64" w:rsidRDefault="00C40E64" w:rsidP="00110679">
      <w:pPr>
        <w:spacing w:after="0" w:line="240" w:lineRule="auto"/>
      </w:pPr>
      <w:r>
        <w:separator/>
      </w:r>
    </w:p>
  </w:endnote>
  <w:endnote w:type="continuationSeparator" w:id="0">
    <w:p w14:paraId="07423A57" w14:textId="77777777" w:rsidR="00C40E64" w:rsidRDefault="00C40E6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5F27" w14:textId="77777777" w:rsidR="00C40E64" w:rsidRDefault="00C40E64" w:rsidP="00110679">
      <w:pPr>
        <w:spacing w:after="0" w:line="240" w:lineRule="auto"/>
      </w:pPr>
      <w:r>
        <w:separator/>
      </w:r>
    </w:p>
  </w:footnote>
  <w:footnote w:type="continuationSeparator" w:id="0">
    <w:p w14:paraId="68956DE1" w14:textId="77777777" w:rsidR="00C40E64" w:rsidRDefault="00C40E6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3E0F" w14:textId="1DF59713" w:rsidR="00110679" w:rsidRDefault="002B4CFA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CMSC 355 Team 11 – Translation and Tax Program Project Development</w:t>
    </w:r>
  </w:p>
  <w:p w14:paraId="202D8BC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0E594D2F" w14:textId="3863828B" w:rsidR="00110679" w:rsidRPr="008F4D0B" w:rsidRDefault="002B4CF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5/2/2022</w:t>
    </w:r>
  </w:p>
  <w:p w14:paraId="12F2B468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662A68" wp14:editId="38759E97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8DEA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2854">
    <w:abstractNumId w:val="1"/>
  </w:num>
  <w:num w:numId="2" w16cid:durableId="37057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A"/>
    <w:rsid w:val="000761B3"/>
    <w:rsid w:val="001062DD"/>
    <w:rsid w:val="00110679"/>
    <w:rsid w:val="001F3722"/>
    <w:rsid w:val="002A7A77"/>
    <w:rsid w:val="002B4CFA"/>
    <w:rsid w:val="003E01A8"/>
    <w:rsid w:val="00484496"/>
    <w:rsid w:val="00671386"/>
    <w:rsid w:val="00814AEF"/>
    <w:rsid w:val="008F4D0B"/>
    <w:rsid w:val="00AD3211"/>
    <w:rsid w:val="00C17343"/>
    <w:rsid w:val="00C40E64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3557C"/>
  <w15:chartTrackingRefBased/>
  <w15:docId w15:val="{974AFA75-F445-46EE-A6AB-346D2875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att\Download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Radican</dc:creator>
  <cp:keywords/>
  <dc:description/>
  <cp:lastModifiedBy>Wyatt Radican</cp:lastModifiedBy>
  <cp:revision>3</cp:revision>
  <dcterms:created xsi:type="dcterms:W3CDTF">2022-05-02T19:36:00Z</dcterms:created>
  <dcterms:modified xsi:type="dcterms:W3CDTF">2022-05-02T19:38:00Z</dcterms:modified>
</cp:coreProperties>
</file>