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20A79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71488E95" w14:textId="27037E82" w:rsidR="00CE428E" w:rsidRPr="008F4D0B" w:rsidRDefault="0078606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proofErr w:type="spellStart"/>
      <w:r>
        <w:rPr>
          <w:rFonts w:ascii="Helvetica" w:hAnsi="Helvetica" w:cs="Helvetica"/>
          <w:i/>
          <w:color w:val="000000"/>
        </w:rPr>
        <w:t>Kel</w:t>
      </w:r>
      <w:proofErr w:type="spellEnd"/>
      <w:r>
        <w:rPr>
          <w:rFonts w:ascii="Helvetica" w:hAnsi="Helvetica" w:cs="Helvetica"/>
          <w:i/>
          <w:color w:val="000000"/>
        </w:rPr>
        <w:t xml:space="preserve"> Raphael</w:t>
      </w:r>
    </w:p>
    <w:p w14:paraId="0792E70A" w14:textId="4E3434E4" w:rsidR="008F4D0B" w:rsidRDefault="0078606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proofErr w:type="spellStart"/>
      <w:r>
        <w:rPr>
          <w:rFonts w:ascii="Helvetica" w:hAnsi="Helvetica" w:cs="Helvetica"/>
          <w:i/>
          <w:color w:val="000000"/>
        </w:rPr>
        <w:t>Graeson</w:t>
      </w:r>
      <w:proofErr w:type="spellEnd"/>
      <w:r>
        <w:rPr>
          <w:rFonts w:ascii="Helvetica" w:hAnsi="Helvetica" w:cs="Helvetica"/>
          <w:i/>
          <w:color w:val="000000"/>
        </w:rPr>
        <w:t xml:space="preserve"> Tyree</w:t>
      </w:r>
    </w:p>
    <w:p w14:paraId="74C0EB70" w14:textId="62B97EE1" w:rsidR="0078606B" w:rsidRDefault="0078606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Derek Yuen</w:t>
      </w:r>
    </w:p>
    <w:p w14:paraId="5542EFDA" w14:textId="7A94E1D1" w:rsidR="0078606B" w:rsidRDefault="0078606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Rose Moonjelly</w:t>
      </w:r>
    </w:p>
    <w:p w14:paraId="6D7B321E" w14:textId="49B9590A" w:rsidR="0078606B" w:rsidRPr="0078606B" w:rsidRDefault="0078606B" w:rsidP="0078606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Wyatt Radican</w:t>
      </w:r>
    </w:p>
    <w:p w14:paraId="29B61651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4982F74B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4055D83B" w14:textId="38497D81" w:rsidR="00CE428E" w:rsidRDefault="008F4D0B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 w:rsidRPr="008F4D0B">
        <w:rPr>
          <w:rFonts w:ascii="Helvetica" w:hAnsi="Helvetica" w:cs="Helvetica"/>
          <w:i/>
          <w:color w:val="000000"/>
        </w:rPr>
        <w:t xml:space="preserve">Accomplishment – </w:t>
      </w:r>
      <w:proofErr w:type="spellStart"/>
      <w:r w:rsidR="002D4738">
        <w:rPr>
          <w:rFonts w:ascii="Helvetica" w:hAnsi="Helvetica" w:cs="Helvetica"/>
          <w:i/>
          <w:color w:val="000000"/>
        </w:rPr>
        <w:t>Kel</w:t>
      </w:r>
      <w:proofErr w:type="spellEnd"/>
      <w:r w:rsidR="002D4738">
        <w:rPr>
          <w:rFonts w:ascii="Helvetica" w:hAnsi="Helvetica" w:cs="Helvetica"/>
          <w:i/>
          <w:color w:val="000000"/>
        </w:rPr>
        <w:t xml:space="preserve"> Raphael</w:t>
      </w:r>
    </w:p>
    <w:p w14:paraId="38551D0F" w14:textId="53750D24" w:rsidR="008F4D0B" w:rsidRDefault="008F4D0B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Accomplishment – </w:t>
      </w:r>
      <w:proofErr w:type="spellStart"/>
      <w:r w:rsidR="002D4738">
        <w:rPr>
          <w:rFonts w:ascii="Helvetica" w:hAnsi="Helvetica" w:cs="Helvetica"/>
          <w:i/>
          <w:color w:val="000000"/>
        </w:rPr>
        <w:t>Graeson</w:t>
      </w:r>
      <w:proofErr w:type="spellEnd"/>
      <w:r w:rsidR="002D4738">
        <w:rPr>
          <w:rFonts w:ascii="Helvetica" w:hAnsi="Helvetica" w:cs="Helvetica"/>
          <w:i/>
          <w:color w:val="000000"/>
        </w:rPr>
        <w:t xml:space="preserve"> Tyree</w:t>
      </w:r>
    </w:p>
    <w:p w14:paraId="670193BE" w14:textId="65A03903" w:rsidR="002D4738" w:rsidRDefault="002D4738" w:rsidP="002D4738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 w:rsidRPr="008F4D0B">
        <w:rPr>
          <w:rFonts w:ascii="Helvetica" w:hAnsi="Helvetica" w:cs="Helvetica"/>
          <w:i/>
          <w:color w:val="000000"/>
        </w:rPr>
        <w:t xml:space="preserve">Accomplishment – </w:t>
      </w:r>
      <w:r>
        <w:rPr>
          <w:rFonts w:ascii="Helvetica" w:hAnsi="Helvetica" w:cs="Helvetica"/>
          <w:i/>
          <w:color w:val="000000"/>
        </w:rPr>
        <w:t>Derek Yuen</w:t>
      </w:r>
    </w:p>
    <w:p w14:paraId="428DC8D9" w14:textId="7623C5E8" w:rsidR="002D4738" w:rsidRDefault="002D4738" w:rsidP="002D4738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Front-End</w:t>
      </w:r>
      <w:r w:rsidR="00D9710B">
        <w:rPr>
          <w:rFonts w:ascii="Helvetica" w:hAnsi="Helvetica" w:cs="Helvetica"/>
          <w:i/>
          <w:color w:val="000000"/>
        </w:rPr>
        <w:t xml:space="preserve"> User Interface</w:t>
      </w:r>
      <w:r>
        <w:rPr>
          <w:rFonts w:ascii="Helvetica" w:hAnsi="Helvetica" w:cs="Helvetica"/>
          <w:i/>
          <w:color w:val="000000"/>
        </w:rPr>
        <w:t xml:space="preserve"> Story</w:t>
      </w:r>
      <w:r w:rsidR="00D9710B">
        <w:rPr>
          <w:rFonts w:ascii="Helvetica" w:hAnsi="Helvetica" w:cs="Helvetica"/>
          <w:i/>
          <w:color w:val="000000"/>
        </w:rPr>
        <w:t xml:space="preserve"> </w:t>
      </w:r>
      <w:r>
        <w:rPr>
          <w:rFonts w:ascii="Helvetica" w:hAnsi="Helvetica" w:cs="Helvetica"/>
          <w:i/>
          <w:color w:val="000000"/>
        </w:rPr>
        <w:t>board</w:t>
      </w:r>
      <w:r w:rsidR="00984709">
        <w:rPr>
          <w:rFonts w:ascii="Helvetica" w:hAnsi="Helvetica" w:cs="Helvetica"/>
          <w:i/>
          <w:color w:val="000000"/>
        </w:rPr>
        <w:t xml:space="preserve">, 2 Utility Components IPO charts: Calling Translator IPO chart, </w:t>
      </w:r>
      <w:r w:rsidR="00984709" w:rsidRPr="00984709">
        <w:rPr>
          <w:rFonts w:ascii="Helvetica" w:hAnsi="Helvetica" w:cs="Helvetica"/>
          <w:i/>
          <w:color w:val="000000"/>
        </w:rPr>
        <w:t xml:space="preserve">Outputting </w:t>
      </w:r>
      <w:proofErr w:type="spellStart"/>
      <w:r w:rsidR="00984709" w:rsidRPr="00984709">
        <w:rPr>
          <w:rFonts w:ascii="Helvetica" w:hAnsi="Helvetica" w:cs="Helvetica"/>
          <w:i/>
          <w:color w:val="000000"/>
        </w:rPr>
        <w:t>Message_Language</w:t>
      </w:r>
      <w:proofErr w:type="spellEnd"/>
      <w:r w:rsidR="00984709">
        <w:rPr>
          <w:rFonts w:ascii="Helvetica" w:hAnsi="Helvetica" w:cs="Helvetica"/>
          <w:i/>
          <w:color w:val="000000"/>
        </w:rPr>
        <w:t xml:space="preserve"> IPO chart</w:t>
      </w:r>
      <w:r w:rsidRPr="008F4D0B">
        <w:rPr>
          <w:rFonts w:ascii="Helvetica" w:hAnsi="Helvetica" w:cs="Helvetica"/>
          <w:i/>
          <w:color w:val="000000"/>
        </w:rPr>
        <w:t xml:space="preserve"> – </w:t>
      </w:r>
      <w:r>
        <w:rPr>
          <w:rFonts w:ascii="Helvetica" w:hAnsi="Helvetica" w:cs="Helvetica"/>
          <w:i/>
          <w:color w:val="000000"/>
        </w:rPr>
        <w:t>Rose Moonjelly</w:t>
      </w:r>
    </w:p>
    <w:p w14:paraId="3448A92F" w14:textId="28D5792A" w:rsidR="00CE428E" w:rsidRPr="00157183" w:rsidRDefault="002D4738" w:rsidP="00157183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High-End Architecture</w:t>
      </w:r>
      <w:r w:rsidR="000348DD">
        <w:rPr>
          <w:rFonts w:ascii="Helvetica" w:hAnsi="Helvetica" w:cs="Helvetica"/>
          <w:i/>
          <w:color w:val="000000"/>
        </w:rPr>
        <w:t>,</w:t>
      </w:r>
      <w:r>
        <w:rPr>
          <w:rFonts w:ascii="Helvetica" w:hAnsi="Helvetica" w:cs="Helvetica"/>
          <w:i/>
          <w:color w:val="000000"/>
        </w:rPr>
        <w:t xml:space="preserve"> UML Component Diagram</w:t>
      </w:r>
      <w:r w:rsidR="000348DD">
        <w:rPr>
          <w:rFonts w:ascii="Helvetica" w:hAnsi="Helvetica" w:cs="Helvetica"/>
          <w:i/>
          <w:color w:val="000000"/>
        </w:rPr>
        <w:t>, Text Broker IPO Chart, Option Manager IPO Chart, and Error Message Manager IPO Chart</w:t>
      </w:r>
      <w:r w:rsidRPr="008F4D0B">
        <w:rPr>
          <w:rFonts w:ascii="Helvetica" w:hAnsi="Helvetica" w:cs="Helvetica"/>
          <w:i/>
          <w:color w:val="000000"/>
        </w:rPr>
        <w:t xml:space="preserve"> – </w:t>
      </w:r>
      <w:r>
        <w:rPr>
          <w:rFonts w:ascii="Helvetica" w:hAnsi="Helvetica" w:cs="Helvetica"/>
          <w:i/>
          <w:color w:val="000000"/>
        </w:rPr>
        <w:t>Wyatt Radican</w:t>
      </w:r>
    </w:p>
    <w:p w14:paraId="2B30A8EB" w14:textId="77777777"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14:paraId="04CD09B4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48F9F90F" w14:textId="77777777" w:rsidR="00CE428E" w:rsidRDefault="008F4D0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 w:rsidRPr="008F4D0B">
        <w:rPr>
          <w:rFonts w:ascii="Helvetica" w:hAnsi="Helvetica" w:cs="Helvetica"/>
          <w:i/>
          <w:color w:val="000000"/>
        </w:rPr>
        <w:t>Milestone – team member – date due</w:t>
      </w:r>
    </w:p>
    <w:p w14:paraId="38D496E8" w14:textId="77777777" w:rsidR="008F4D0B" w:rsidRPr="008F4D0B" w:rsidRDefault="008F4D0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 w:rsidRPr="008F4D0B">
        <w:rPr>
          <w:rFonts w:ascii="Helvetica" w:hAnsi="Helvetica" w:cs="Helvetica"/>
          <w:i/>
          <w:color w:val="000000"/>
        </w:rPr>
        <w:t>Milestone – team member – date due</w:t>
      </w:r>
    </w:p>
    <w:p w14:paraId="4EAE0FAE" w14:textId="77777777"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069C7868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3BC3DA5D" w14:textId="77777777" w:rsidR="008F4D0B" w:rsidRPr="008F4D0B" w:rsidRDefault="008F4D0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Issue – team member accountable</w:t>
      </w:r>
    </w:p>
    <w:p w14:paraId="639CFE8B" w14:textId="5E118E9A" w:rsidR="008F4D0B" w:rsidRPr="00B60CA4" w:rsidRDefault="008F4D0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Problem – team member </w:t>
      </w:r>
      <w:r w:rsidR="00B60CA4">
        <w:rPr>
          <w:rFonts w:ascii="Helvetica" w:hAnsi="Helvetica" w:cs="Helvetica"/>
          <w:i/>
          <w:color w:val="000000"/>
        </w:rPr>
        <w:t>accountable</w:t>
      </w:r>
    </w:p>
    <w:p w14:paraId="0D2565BE" w14:textId="52552342" w:rsidR="00B60CA4" w:rsidRPr="00110679" w:rsidRDefault="00B60CA4" w:rsidP="00B60CA4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N/A</w:t>
      </w:r>
    </w:p>
    <w:sectPr w:rsidR="00B60CA4" w:rsidRPr="00110679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1525F" w14:textId="77777777" w:rsidR="006135F5" w:rsidRDefault="006135F5" w:rsidP="00110679">
      <w:pPr>
        <w:spacing w:after="0" w:line="240" w:lineRule="auto"/>
      </w:pPr>
      <w:r>
        <w:separator/>
      </w:r>
    </w:p>
  </w:endnote>
  <w:endnote w:type="continuationSeparator" w:id="0">
    <w:p w14:paraId="1B7966D0" w14:textId="77777777" w:rsidR="006135F5" w:rsidRDefault="006135F5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9194A" w14:textId="77777777" w:rsidR="006135F5" w:rsidRDefault="006135F5" w:rsidP="00110679">
      <w:pPr>
        <w:spacing w:after="0" w:line="240" w:lineRule="auto"/>
      </w:pPr>
      <w:r>
        <w:separator/>
      </w:r>
    </w:p>
  </w:footnote>
  <w:footnote w:type="continuationSeparator" w:id="0">
    <w:p w14:paraId="42B7A353" w14:textId="77777777" w:rsidR="006135F5" w:rsidRDefault="006135F5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B850E" w14:textId="43B0241D" w:rsidR="00110679" w:rsidRDefault="009C10EB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CMSC 355 Team 11</w:t>
    </w:r>
    <w:r w:rsidR="00110679" w:rsidRPr="00110679">
      <w:rPr>
        <w:b/>
        <w:sz w:val="32"/>
        <w:szCs w:val="32"/>
      </w:rPr>
      <w:t xml:space="preserve"> </w:t>
    </w:r>
    <w:r>
      <w:rPr>
        <w:b/>
        <w:sz w:val="32"/>
        <w:szCs w:val="32"/>
      </w:rPr>
      <w:t>–</w:t>
    </w:r>
    <w:r w:rsidR="00110679" w:rsidRPr="00110679">
      <w:rPr>
        <w:b/>
        <w:sz w:val="32"/>
        <w:szCs w:val="32"/>
      </w:rPr>
      <w:t xml:space="preserve"> </w:t>
    </w:r>
    <w:r>
      <w:rPr>
        <w:b/>
        <w:sz w:val="32"/>
        <w:szCs w:val="32"/>
      </w:rPr>
      <w:t>Translation and Tax Program Project Development</w:t>
    </w:r>
  </w:p>
  <w:p w14:paraId="29DC28A7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7E105BD7" w14:textId="65AA3B86" w:rsidR="00110679" w:rsidRPr="008F4D0B" w:rsidRDefault="009C10EB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3/25/2022</w:t>
    </w:r>
  </w:p>
  <w:p w14:paraId="54A04AC1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6C8460" wp14:editId="3B1EF718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2EEEA4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0EB"/>
    <w:rsid w:val="000348DD"/>
    <w:rsid w:val="001062DD"/>
    <w:rsid w:val="00110679"/>
    <w:rsid w:val="00157183"/>
    <w:rsid w:val="002A7A77"/>
    <w:rsid w:val="002D4738"/>
    <w:rsid w:val="006135F5"/>
    <w:rsid w:val="00671386"/>
    <w:rsid w:val="0078606B"/>
    <w:rsid w:val="00814AEF"/>
    <w:rsid w:val="008F4D0B"/>
    <w:rsid w:val="00984709"/>
    <w:rsid w:val="009C10EB"/>
    <w:rsid w:val="00AD3211"/>
    <w:rsid w:val="00B60CA4"/>
    <w:rsid w:val="00C17343"/>
    <w:rsid w:val="00C82ACA"/>
    <w:rsid w:val="00CD1F18"/>
    <w:rsid w:val="00CE428E"/>
    <w:rsid w:val="00D9710B"/>
    <w:rsid w:val="00F15F74"/>
    <w:rsid w:val="00FE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4DDD19"/>
  <w15:chartTrackingRefBased/>
  <w15:docId w15:val="{C1463421-2825-4910-9BC9-8F7B379F6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yatt\Downloads\Status%20Reports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 (1)</Template>
  <TotalTime>0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Radican</dc:creator>
  <cp:keywords/>
  <dc:description/>
  <cp:lastModifiedBy>Augustine Moonjelly</cp:lastModifiedBy>
  <cp:revision>2</cp:revision>
  <dcterms:created xsi:type="dcterms:W3CDTF">2022-03-25T01:40:00Z</dcterms:created>
  <dcterms:modified xsi:type="dcterms:W3CDTF">2022-03-25T01:40:00Z</dcterms:modified>
</cp:coreProperties>
</file>